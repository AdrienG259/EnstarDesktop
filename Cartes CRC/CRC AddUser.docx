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A223F93" w14:textId="77777777" w:rsidR="00C5156B" w:rsidRPr="00FE2D51" w:rsidRDefault="00C5156B">
            <w:pPr>
              <w:rPr>
                <w:b/>
                <w:bCs/>
              </w:rPr>
            </w:pPr>
            <w:r w:rsidRPr="00FE2D51">
              <w:rPr>
                <w:b/>
                <w:bCs/>
              </w:rPr>
              <w:t xml:space="preserve">Nom de la classe : </w:t>
            </w:r>
          </w:p>
          <w:p w14:paraId="5CEE30FC" w14:textId="77777777" w:rsidR="00B92DA1" w:rsidRDefault="00B92DA1"/>
          <w:p w14:paraId="2F1F8FBA" w14:textId="1E6658FB" w:rsidR="00B92DA1" w:rsidRDefault="00B92DA1">
            <w:proofErr w:type="spellStart"/>
            <w:r>
              <w:t>AddUser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C7A6C39" w14:textId="77777777" w:rsidR="00B92DA1" w:rsidRPr="00FE2D51" w:rsidRDefault="00C5156B">
            <w:pPr>
              <w:rPr>
                <w:b/>
                <w:bCs/>
              </w:rPr>
            </w:pPr>
            <w:r w:rsidRPr="00FE2D51">
              <w:rPr>
                <w:b/>
                <w:bCs/>
              </w:rPr>
              <w:t>Super-classes :</w:t>
            </w:r>
          </w:p>
          <w:p w14:paraId="59254267" w14:textId="77777777" w:rsidR="00B92DA1" w:rsidRDefault="00B92DA1"/>
          <w:p w14:paraId="24A57E5E" w14:textId="05714F66" w:rsidR="00C5156B" w:rsidRDefault="00B92DA1">
            <w:r>
              <w:t>/</w:t>
            </w:r>
            <w:r w:rsidR="00C5156B">
              <w:t xml:space="preserve"> 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7B3717FA" w14:textId="77777777" w:rsidR="00C5156B" w:rsidRPr="00FE2D51" w:rsidRDefault="00C5156B">
            <w:pPr>
              <w:rPr>
                <w:b/>
                <w:bCs/>
              </w:rPr>
            </w:pPr>
            <w:r w:rsidRPr="00FE2D51">
              <w:rPr>
                <w:b/>
                <w:bCs/>
              </w:rPr>
              <w:t>Sous-classes :</w:t>
            </w:r>
          </w:p>
          <w:p w14:paraId="0EE40F83" w14:textId="77777777" w:rsidR="00B92DA1" w:rsidRDefault="00B92DA1"/>
          <w:p w14:paraId="251F24AA" w14:textId="5E33C7B0" w:rsidR="00B92DA1" w:rsidRDefault="00B92DA1">
            <w:r>
              <w:t>/</w:t>
            </w:r>
          </w:p>
        </w:tc>
      </w:tr>
      <w:tr w:rsidR="00C5156B" w14:paraId="7353A6A7" w14:textId="77777777" w:rsidTr="00FE2D51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FE2D51" w:rsidRDefault="00C5156B" w:rsidP="00C5156B">
            <w:pPr>
              <w:jc w:val="center"/>
              <w:rPr>
                <w:b/>
                <w:bCs/>
              </w:rPr>
            </w:pPr>
            <w:r w:rsidRPr="00FE2D51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FE2D51" w:rsidRDefault="00C5156B" w:rsidP="00C5156B">
            <w:pPr>
              <w:jc w:val="center"/>
              <w:rPr>
                <w:b/>
                <w:bCs/>
              </w:rPr>
            </w:pPr>
            <w:r w:rsidRPr="00FE2D51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79801DC4" w14:textId="77777777" w:rsidR="00C5156B" w:rsidRDefault="00C5156B"/>
          <w:p w14:paraId="6B2D5BB0" w14:textId="3C844EEE" w:rsidR="00B92DA1" w:rsidRDefault="00B92DA1">
            <w:r>
              <w:t xml:space="preserve">Ajouter un utilisateur à la base de données à partir de son login &amp; </w:t>
            </w:r>
            <w:proofErr w:type="spellStart"/>
            <w:r>
              <w:t>mdp</w:t>
            </w:r>
            <w:proofErr w:type="spellEnd"/>
          </w:p>
        </w:tc>
        <w:tc>
          <w:tcPr>
            <w:tcW w:w="4531" w:type="dxa"/>
          </w:tcPr>
          <w:p w14:paraId="051AE161" w14:textId="77777777" w:rsidR="00C5156B" w:rsidRDefault="00C5156B"/>
          <w:p w14:paraId="51E1D22C" w14:textId="77777777" w:rsidR="00B92DA1" w:rsidRDefault="00B92DA1">
            <w:proofErr w:type="spellStart"/>
            <w:r>
              <w:t>AuthorizedUser</w:t>
            </w:r>
            <w:proofErr w:type="spellEnd"/>
          </w:p>
          <w:p w14:paraId="078ABA99" w14:textId="77777777" w:rsidR="00B92DA1" w:rsidRDefault="00B92DA1"/>
          <w:p w14:paraId="46235511" w14:textId="5F48D11A" w:rsidR="00B92DA1" w:rsidRDefault="00B92DA1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970E47"/>
    <w:rsid w:val="00B7097D"/>
    <w:rsid w:val="00B92DA1"/>
    <w:rsid w:val="00C5156B"/>
    <w:rsid w:val="00C560F9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1E69992B-DC20-4F61-8F2F-A0BB352F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CRC AddUser.docx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3</cp:revision>
  <dcterms:created xsi:type="dcterms:W3CDTF">2021-03-17T12:22:00Z</dcterms:created>
  <dcterms:modified xsi:type="dcterms:W3CDTF">2021-03-17T12:22:00Z</dcterms:modified>
</cp:coreProperties>
</file>